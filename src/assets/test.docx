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56990" w14:textId="77777777" w:rsidR="00F25240" w:rsidRDefault="00B427E4" w:rsidP="00F25240">
      <w:pPr>
        <w:pStyle w:val="Heading1"/>
      </w:pPr>
      <w:r>
        <w:t>Test</w:t>
      </w:r>
    </w:p>
    <w:p w14:paraId="566FB206" w14:textId="77777777" w:rsidR="00F25240" w:rsidRPr="00A96382" w:rsidRDefault="00F25240" w:rsidP="00B427E4">
      <w:pPr>
        <w:pStyle w:val="Instructions"/>
        <w:tabs>
          <w:tab w:val="left" w:pos="3860"/>
        </w:tabs>
      </w:pPr>
    </w:p>
    <w:p w14:paraId="160D6706" w14:textId="58F1E923" w:rsidR="00F25240" w:rsidRPr="00CB6B09" w:rsidRDefault="00F50A9E" w:rsidP="00CB6B09">
      <w:pPr>
        <w:pStyle w:val="Question"/>
      </w:pPr>
      <w:r>
        <w:t xml:space="preserve">Q: </w:t>
      </w:r>
      <w:r w:rsidR="00B427E4">
        <w:t>How many legs does a cow have?</w:t>
      </w:r>
      <w:r w:rsidR="00733C81">
        <w:t xml:space="preserve"> </w:t>
      </w:r>
    </w:p>
    <w:p w14:paraId="1B3618AA" w14:textId="77777777" w:rsidR="00F25240" w:rsidRPr="00CB6B09" w:rsidRDefault="00B427E4" w:rsidP="00CB6B09">
      <w:pPr>
        <w:pStyle w:val="Answer"/>
      </w:pPr>
      <w:r>
        <w:t>1</w:t>
      </w:r>
    </w:p>
    <w:p w14:paraId="055CF02D" w14:textId="77777777" w:rsidR="00B2325F" w:rsidRDefault="00B427E4" w:rsidP="00B2325F">
      <w:pPr>
        <w:pStyle w:val="Answer"/>
      </w:pPr>
      <w:r>
        <w:t>2</w:t>
      </w:r>
    </w:p>
    <w:p w14:paraId="5976AD96" w14:textId="77777777" w:rsidR="00F25240" w:rsidRDefault="00B427E4" w:rsidP="00B2325F">
      <w:pPr>
        <w:pStyle w:val="Answer"/>
      </w:pPr>
      <w:r>
        <w:t>3</w:t>
      </w:r>
    </w:p>
    <w:p w14:paraId="38EE3905" w14:textId="77777777" w:rsidR="00B427E4" w:rsidRDefault="00B427E4" w:rsidP="00B2325F">
      <w:pPr>
        <w:pStyle w:val="Answer"/>
      </w:pPr>
      <w:r>
        <w:t>4</w:t>
      </w:r>
    </w:p>
    <w:p w14:paraId="3B15D33C" w14:textId="758B9A0C" w:rsidR="00F12316" w:rsidRDefault="00B427E4" w:rsidP="00F12316">
      <w:pPr>
        <w:pStyle w:val="Answer"/>
        <w:numPr>
          <w:ilvl w:val="0"/>
          <w:numId w:val="0"/>
        </w:numPr>
      </w:pPr>
      <w:r>
        <w:t>Answer: D</w:t>
      </w:r>
      <w:r w:rsidR="00F12316">
        <w:t xml:space="preserve"> </w:t>
      </w:r>
    </w:p>
    <w:p w14:paraId="0EA16C8F" w14:textId="2B26CFC4" w:rsidR="00B2325F" w:rsidRDefault="00F50A9E" w:rsidP="00B2325F">
      <w:pPr>
        <w:pStyle w:val="Question"/>
        <w:rPr>
          <w:rFonts w:eastAsia="Century Gothic"/>
          <w:szCs w:val="22"/>
        </w:rPr>
      </w:pPr>
      <w:r>
        <w:t xml:space="preserve">Q: </w:t>
      </w:r>
      <w:r w:rsidR="00B427E4">
        <w:t>What color is the sky</w:t>
      </w:r>
    </w:p>
    <w:p w14:paraId="61CE65E4" w14:textId="77777777" w:rsidR="00B2325F" w:rsidRPr="00CB6B09" w:rsidRDefault="00B427E4" w:rsidP="00B2325F">
      <w:pPr>
        <w:pStyle w:val="Answer"/>
      </w:pPr>
      <w:r>
        <w:t>Blue</w:t>
      </w:r>
    </w:p>
    <w:p w14:paraId="4627C1A8" w14:textId="77777777" w:rsidR="00B2325F" w:rsidRDefault="00B427E4" w:rsidP="00B2325F">
      <w:pPr>
        <w:pStyle w:val="Answer"/>
      </w:pPr>
      <w:r>
        <w:t>green</w:t>
      </w:r>
    </w:p>
    <w:p w14:paraId="7E3D1E19" w14:textId="4B3E9945" w:rsidR="00B2325F" w:rsidRDefault="00B427E4" w:rsidP="00B2325F">
      <w:pPr>
        <w:pStyle w:val="Answer"/>
      </w:pPr>
      <w:r>
        <w:t>White</w:t>
      </w:r>
    </w:p>
    <w:p w14:paraId="3B8AD32B" w14:textId="1487E108" w:rsidR="00A800A8" w:rsidRDefault="00A800A8" w:rsidP="00B2325F">
      <w:pPr>
        <w:pStyle w:val="Answer"/>
      </w:pPr>
      <w:r>
        <w:t>Aloe</w:t>
      </w:r>
    </w:p>
    <w:p w14:paraId="3BD0B511" w14:textId="6ECAFF1C" w:rsidR="00A800A8" w:rsidRDefault="00A800A8" w:rsidP="00A800A8">
      <w:pPr>
        <w:pStyle w:val="Answer"/>
        <w:numPr>
          <w:ilvl w:val="0"/>
          <w:numId w:val="0"/>
        </w:numPr>
      </w:pPr>
      <w:r>
        <w:t>Answer: A</w:t>
      </w:r>
    </w:p>
    <w:p w14:paraId="09B89DA5" w14:textId="47E8CD67" w:rsidR="00B2325F" w:rsidRDefault="00F50A9E" w:rsidP="00B2325F">
      <w:pPr>
        <w:pStyle w:val="Question"/>
        <w:rPr>
          <w:rFonts w:eastAsia="Century Gothic"/>
          <w:szCs w:val="22"/>
        </w:rPr>
      </w:pPr>
      <w:r>
        <w:t xml:space="preserve">Q: </w:t>
      </w:r>
      <w:r w:rsidR="00B427E4">
        <w:t>What does RTF stand for</w:t>
      </w:r>
    </w:p>
    <w:p w14:paraId="0A848076" w14:textId="77777777" w:rsidR="00B2325F" w:rsidRPr="00CB6B09" w:rsidRDefault="00B427E4" w:rsidP="00B2325F">
      <w:pPr>
        <w:pStyle w:val="Answer"/>
      </w:pPr>
      <w:r>
        <w:t>Rich Text Format</w:t>
      </w:r>
    </w:p>
    <w:p w14:paraId="1840E737" w14:textId="77777777" w:rsidR="00B2325F" w:rsidRDefault="00B427E4" w:rsidP="00B2325F">
      <w:pPr>
        <w:pStyle w:val="Answer"/>
      </w:pPr>
      <w:r>
        <w:t xml:space="preserve">Right </w:t>
      </w:r>
      <w:proofErr w:type="gramStart"/>
      <w:r>
        <w:t>To</w:t>
      </w:r>
      <w:proofErr w:type="gramEnd"/>
      <w:r>
        <w:t xml:space="preserve"> Front</w:t>
      </w:r>
    </w:p>
    <w:p w14:paraId="0CF2F33D" w14:textId="0CB91711" w:rsidR="00B2325F" w:rsidRDefault="00B427E4" w:rsidP="00B2325F">
      <w:pPr>
        <w:pStyle w:val="Answer"/>
      </w:pPr>
      <w:r>
        <w:t xml:space="preserve">Right </w:t>
      </w:r>
      <w:proofErr w:type="gramStart"/>
      <w:r>
        <w:t>To</w:t>
      </w:r>
      <w:proofErr w:type="gramEnd"/>
      <w:r>
        <w:t xml:space="preserve"> Food</w:t>
      </w:r>
    </w:p>
    <w:p w14:paraId="33B69449" w14:textId="46D96C03" w:rsidR="00A800A8" w:rsidRDefault="00A800A8" w:rsidP="00A800A8">
      <w:pPr>
        <w:pStyle w:val="Answer"/>
        <w:numPr>
          <w:ilvl w:val="0"/>
          <w:numId w:val="0"/>
        </w:numPr>
      </w:pPr>
      <w:r>
        <w:t>Answer: A</w:t>
      </w:r>
    </w:p>
    <w:p w14:paraId="5F6A1EDC" w14:textId="1A65502F" w:rsidR="00B2325F" w:rsidRDefault="00B2325F" w:rsidP="00B2325F">
      <w:pPr>
        <w:pStyle w:val="Question"/>
        <w:rPr>
          <w:rFonts w:eastAsia="Century Gothic"/>
          <w:szCs w:val="22"/>
        </w:rPr>
      </w:pPr>
      <w:r>
        <w:t xml:space="preserve"> </w:t>
      </w:r>
      <w:r w:rsidR="00F50A9E">
        <w:t xml:space="preserve">Q: </w:t>
      </w:r>
      <w:r w:rsidR="00B427E4">
        <w:t>Examples of vegetables</w:t>
      </w:r>
    </w:p>
    <w:p w14:paraId="052EC481" w14:textId="77777777" w:rsidR="00B2325F" w:rsidRPr="00CB6B09" w:rsidRDefault="00B427E4" w:rsidP="00B2325F">
      <w:pPr>
        <w:pStyle w:val="Answer"/>
      </w:pPr>
      <w:r>
        <w:t>Apple</w:t>
      </w:r>
    </w:p>
    <w:p w14:paraId="6E352F86" w14:textId="77777777" w:rsidR="00B2325F" w:rsidRDefault="00B427E4" w:rsidP="00B2325F">
      <w:pPr>
        <w:pStyle w:val="Answer"/>
      </w:pPr>
      <w:r>
        <w:t>Carrot</w:t>
      </w:r>
    </w:p>
    <w:p w14:paraId="096D1D65" w14:textId="77777777" w:rsidR="00B2325F" w:rsidRDefault="00B427E4" w:rsidP="00B2325F">
      <w:pPr>
        <w:pStyle w:val="Answer"/>
      </w:pPr>
      <w:r>
        <w:t>Tomato</w:t>
      </w:r>
    </w:p>
    <w:p w14:paraId="3A0D6CF4" w14:textId="1E11882F" w:rsidR="00B427E4" w:rsidRDefault="00B427E4" w:rsidP="00B2325F">
      <w:pPr>
        <w:pStyle w:val="Answer"/>
      </w:pPr>
      <w:r>
        <w:t>Peach</w:t>
      </w:r>
    </w:p>
    <w:p w14:paraId="21A2256E" w14:textId="057D56C8" w:rsidR="00A800A8" w:rsidRDefault="00A800A8" w:rsidP="00A800A8">
      <w:pPr>
        <w:pStyle w:val="Answer"/>
        <w:numPr>
          <w:ilvl w:val="0"/>
          <w:numId w:val="0"/>
        </w:numPr>
      </w:pPr>
      <w:r>
        <w:t xml:space="preserve">Answer: </w:t>
      </w:r>
      <w:proofErr w:type="gramStart"/>
      <w:r>
        <w:t>B,C</w:t>
      </w:r>
      <w:proofErr w:type="gramEnd"/>
    </w:p>
    <w:p w14:paraId="3019AE80" w14:textId="77777777" w:rsidR="00B2325F" w:rsidRDefault="00B2325F" w:rsidP="0026253F">
      <w:r>
        <w:lastRenderedPageBreak/>
        <w:t xml:space="preserve"> </w:t>
      </w:r>
      <w:r w:rsidR="00B427E4">
        <w:t>Examples of fruits</w:t>
      </w:r>
    </w:p>
    <w:p w14:paraId="64482084" w14:textId="77777777" w:rsidR="00B2325F" w:rsidRPr="00CB6B09" w:rsidRDefault="00B427E4" w:rsidP="00B2325F">
      <w:pPr>
        <w:pStyle w:val="Answer"/>
      </w:pPr>
      <w:r>
        <w:t>Lemon</w:t>
      </w:r>
    </w:p>
    <w:p w14:paraId="3E1454C0" w14:textId="77777777" w:rsidR="00B2325F" w:rsidRDefault="00B427E4" w:rsidP="00B2325F">
      <w:pPr>
        <w:pStyle w:val="Answer"/>
      </w:pPr>
      <w:r>
        <w:t>Pumpkin</w:t>
      </w:r>
    </w:p>
    <w:p w14:paraId="2D0419B3" w14:textId="77777777" w:rsidR="00B427E4" w:rsidRDefault="00B427E4" w:rsidP="00B2325F">
      <w:pPr>
        <w:pStyle w:val="Answer"/>
      </w:pPr>
      <w:r>
        <w:t>Mango</w:t>
      </w:r>
    </w:p>
    <w:p w14:paraId="115ABA9A" w14:textId="3476FC91" w:rsidR="00B2325F" w:rsidRDefault="00B427E4" w:rsidP="00B2325F">
      <w:pPr>
        <w:pStyle w:val="Answer"/>
      </w:pPr>
      <w:r>
        <w:t>Onion</w:t>
      </w:r>
    </w:p>
    <w:p w14:paraId="53C40C35" w14:textId="771E82DF" w:rsidR="00A800A8" w:rsidRDefault="00A800A8" w:rsidP="00A800A8">
      <w:pPr>
        <w:pStyle w:val="Answer"/>
        <w:numPr>
          <w:ilvl w:val="0"/>
          <w:numId w:val="0"/>
        </w:numPr>
      </w:pPr>
      <w:r>
        <w:t>Answer: A, C</w:t>
      </w:r>
    </w:p>
    <w:p w14:paraId="60B55FDD" w14:textId="77B046F4" w:rsidR="00B2325F" w:rsidRDefault="00B2325F" w:rsidP="00B2325F">
      <w:pPr>
        <w:pStyle w:val="Question"/>
        <w:rPr>
          <w:rFonts w:eastAsia="Century Gothic"/>
          <w:szCs w:val="22"/>
        </w:rPr>
      </w:pPr>
      <w:r>
        <w:t xml:space="preserve"> </w:t>
      </w:r>
      <w:r w:rsidR="00F50A9E">
        <w:t xml:space="preserve">Q: </w:t>
      </w:r>
      <w:r w:rsidR="00B427E4">
        <w:t>Examples of colors</w:t>
      </w:r>
    </w:p>
    <w:p w14:paraId="292B8AC9" w14:textId="77777777" w:rsidR="00B2325F" w:rsidRPr="00CB6B09" w:rsidRDefault="00B427E4" w:rsidP="00B2325F">
      <w:pPr>
        <w:pStyle w:val="Answer"/>
      </w:pPr>
      <w:r>
        <w:t>Blank</w:t>
      </w:r>
    </w:p>
    <w:p w14:paraId="06781146" w14:textId="77777777" w:rsidR="00B2325F" w:rsidRDefault="00B427E4" w:rsidP="00B2325F">
      <w:pPr>
        <w:pStyle w:val="Answer"/>
      </w:pPr>
      <w:r>
        <w:t>Blue</w:t>
      </w:r>
    </w:p>
    <w:p w14:paraId="473B4C26" w14:textId="77777777" w:rsidR="00B2325F" w:rsidRDefault="00B427E4" w:rsidP="00B2325F">
      <w:pPr>
        <w:pStyle w:val="Answer"/>
      </w:pPr>
      <w:r>
        <w:t>Olive</w:t>
      </w:r>
    </w:p>
    <w:p w14:paraId="48E51D9A" w14:textId="1D78908B" w:rsidR="00B427E4" w:rsidRDefault="00B427E4" w:rsidP="00B2325F">
      <w:pPr>
        <w:pStyle w:val="Answer"/>
      </w:pPr>
      <w:r>
        <w:t>Blend</w:t>
      </w:r>
    </w:p>
    <w:p w14:paraId="655F4A65" w14:textId="73755211" w:rsidR="00B2325F" w:rsidRDefault="00A800A8" w:rsidP="00733C81">
      <w:pPr>
        <w:pStyle w:val="Answer"/>
        <w:numPr>
          <w:ilvl w:val="0"/>
          <w:numId w:val="0"/>
        </w:numPr>
      </w:pPr>
      <w:r>
        <w:t xml:space="preserve">Answer: B, </w:t>
      </w:r>
      <w:r w:rsidR="00733C81">
        <w:t>C</w:t>
      </w:r>
    </w:p>
    <w:sectPr w:rsidR="00B2325F" w:rsidSect="00B90BB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D0158" w14:textId="77777777" w:rsidR="00EB3EA3" w:rsidRDefault="00EB3EA3" w:rsidP="00255410">
      <w:pPr>
        <w:spacing w:line="240" w:lineRule="auto"/>
      </w:pPr>
      <w:r>
        <w:separator/>
      </w:r>
    </w:p>
  </w:endnote>
  <w:endnote w:type="continuationSeparator" w:id="0">
    <w:p w14:paraId="176C802E" w14:textId="77777777" w:rsidR="00EB3EA3" w:rsidRDefault="00EB3EA3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9DF58" w14:textId="77777777" w:rsidR="00B2325F" w:rsidRDefault="00B2325F" w:rsidP="00CB6B09">
    <w:pPr>
      <w:jc w:val="right"/>
    </w:pPr>
    <w:r>
      <w:t xml:space="preserve">Page </w:t>
    </w:r>
    <w:r w:rsidR="000F00AA">
      <w:fldChar w:fldCharType="begin"/>
    </w:r>
    <w:r w:rsidR="000F00AA">
      <w:instrText xml:space="preserve"> PAGE   \* MERGEFORMAT </w:instrText>
    </w:r>
    <w:r w:rsidR="000F00AA">
      <w:fldChar w:fldCharType="separate"/>
    </w:r>
    <w:r w:rsidR="00BF68F1">
      <w:rPr>
        <w:noProof/>
      </w:rPr>
      <w:t>1</w:t>
    </w:r>
    <w:r w:rsidR="000F00A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704CE" w14:textId="77777777" w:rsidR="00EB3EA3" w:rsidRDefault="00EB3EA3" w:rsidP="00255410">
      <w:pPr>
        <w:spacing w:line="240" w:lineRule="auto"/>
      </w:pPr>
      <w:r>
        <w:separator/>
      </w:r>
    </w:p>
  </w:footnote>
  <w:footnote w:type="continuationSeparator" w:id="0">
    <w:p w14:paraId="0604A5C6" w14:textId="77777777" w:rsidR="00EB3EA3" w:rsidRDefault="00EB3EA3" w:rsidP="002554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204C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86D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7A4801DE"/>
    <w:multiLevelType w:val="hybridMultilevel"/>
    <w:tmpl w:val="FA481F7C"/>
    <w:lvl w:ilvl="0" w:tplc="B34E2FF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E4"/>
    <w:rsid w:val="0008467A"/>
    <w:rsid w:val="000B04D4"/>
    <w:rsid w:val="000E547E"/>
    <w:rsid w:val="000F00AA"/>
    <w:rsid w:val="00116C1C"/>
    <w:rsid w:val="00165434"/>
    <w:rsid w:val="0016738F"/>
    <w:rsid w:val="00177F7B"/>
    <w:rsid w:val="001E5BBE"/>
    <w:rsid w:val="00214061"/>
    <w:rsid w:val="00255410"/>
    <w:rsid w:val="0026253F"/>
    <w:rsid w:val="00286ADB"/>
    <w:rsid w:val="00306C19"/>
    <w:rsid w:val="00351632"/>
    <w:rsid w:val="00384884"/>
    <w:rsid w:val="003B5DEC"/>
    <w:rsid w:val="003E6E56"/>
    <w:rsid w:val="00403976"/>
    <w:rsid w:val="00484A27"/>
    <w:rsid w:val="004A5E2F"/>
    <w:rsid w:val="0050210C"/>
    <w:rsid w:val="00506893"/>
    <w:rsid w:val="005136CC"/>
    <w:rsid w:val="0057276B"/>
    <w:rsid w:val="005B07CF"/>
    <w:rsid w:val="005D5845"/>
    <w:rsid w:val="0061635A"/>
    <w:rsid w:val="006402D5"/>
    <w:rsid w:val="006B51F2"/>
    <w:rsid w:val="006E375E"/>
    <w:rsid w:val="00733C81"/>
    <w:rsid w:val="00820174"/>
    <w:rsid w:val="00870A77"/>
    <w:rsid w:val="008753C9"/>
    <w:rsid w:val="0093202E"/>
    <w:rsid w:val="009671C7"/>
    <w:rsid w:val="00981619"/>
    <w:rsid w:val="009B779A"/>
    <w:rsid w:val="00A47CC3"/>
    <w:rsid w:val="00A617A8"/>
    <w:rsid w:val="00A800A8"/>
    <w:rsid w:val="00B2325F"/>
    <w:rsid w:val="00B427E4"/>
    <w:rsid w:val="00B90BB0"/>
    <w:rsid w:val="00BF68F1"/>
    <w:rsid w:val="00C7609F"/>
    <w:rsid w:val="00CA14FB"/>
    <w:rsid w:val="00CB6B09"/>
    <w:rsid w:val="00CD1750"/>
    <w:rsid w:val="00D63F86"/>
    <w:rsid w:val="00D7743C"/>
    <w:rsid w:val="00DF03BC"/>
    <w:rsid w:val="00E43680"/>
    <w:rsid w:val="00EB3EA3"/>
    <w:rsid w:val="00ED01D6"/>
    <w:rsid w:val="00EF6D30"/>
    <w:rsid w:val="00F12316"/>
    <w:rsid w:val="00F17BCD"/>
    <w:rsid w:val="00F25240"/>
    <w:rsid w:val="00F43FEA"/>
    <w:rsid w:val="00F50A9E"/>
    <w:rsid w:val="00F51CD5"/>
    <w:rsid w:val="00F633FF"/>
    <w:rsid w:val="00FA22CE"/>
    <w:rsid w:val="00FD0F8C"/>
    <w:rsid w:val="00FD7BD3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8ED0BB"/>
  <w15:docId w15:val="{48B578AC-2725-F54C-82BC-4FCEE7EA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semiHidden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tabs>
        <w:tab w:val="clear" w:pos="1440"/>
      </w:tabs>
      <w:spacing w:after="120"/>
      <w:ind w:left="108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setati/Downloads/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D5BF079-1441-4912-B5D4-C65A0A87B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9B9AE2B-D7C1-4D47-A07C-898406ED44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(3-answer)</vt:lpstr>
    </vt:vector>
  </TitlesOfParts>
  <Company>Microsoft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(3-answer)</dc:title>
  <dc:creator>Microsoft Office User</dc:creator>
  <cp:lastModifiedBy>Maphuti Harrison Setati</cp:lastModifiedBy>
  <cp:revision>2</cp:revision>
  <cp:lastPrinted>2011-12-28T16:59:00Z</cp:lastPrinted>
  <dcterms:created xsi:type="dcterms:W3CDTF">2020-07-06T13:14:00Z</dcterms:created>
  <dcterms:modified xsi:type="dcterms:W3CDTF">2020-07-06T13:14:00Z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